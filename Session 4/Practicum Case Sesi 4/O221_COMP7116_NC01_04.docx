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449E88F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E865A9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1E9B206" w:rsidR="00321362" w:rsidRPr="00B67595" w:rsidRDefault="0031608B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 | COMP7116001 | COMP7116016 | MATH6168 | MATH6168016</w:t>
            </w:r>
          </w:p>
          <w:p w14:paraId="36656A16" w14:textId="5AC3D38A" w:rsidR="00235C36" w:rsidRPr="00876A58" w:rsidRDefault="0031608B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83CD4F8" w:rsidR="000732DF" w:rsidRPr="0036420F" w:rsidRDefault="00177A8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7A8C">
              <w:rPr>
                <w:rFonts w:ascii="Arial" w:hAnsi="Arial" w:cs="Arial"/>
                <w:b/>
                <w:sz w:val="20"/>
              </w:rPr>
              <w:t>O221-COMP</w:t>
            </w:r>
            <w:r w:rsidR="0031608B">
              <w:rPr>
                <w:rFonts w:ascii="Arial" w:hAnsi="Arial" w:cs="Arial"/>
                <w:b/>
                <w:sz w:val="20"/>
              </w:rPr>
              <w:t>7116</w:t>
            </w:r>
            <w:r w:rsidRPr="00177A8C">
              <w:rPr>
                <w:rFonts w:ascii="Arial" w:hAnsi="Arial" w:cs="Arial"/>
                <w:b/>
                <w:sz w:val="20"/>
              </w:rPr>
              <w:t>-</w:t>
            </w:r>
            <w:r w:rsidR="00956673">
              <w:rPr>
                <w:rFonts w:ascii="Arial" w:hAnsi="Arial" w:cs="Arial"/>
                <w:b/>
                <w:sz w:val="20"/>
              </w:rPr>
              <w:t>NC</w:t>
            </w:r>
            <w:r w:rsidRPr="00177A8C">
              <w:rPr>
                <w:rFonts w:ascii="Arial" w:hAnsi="Arial" w:cs="Arial"/>
                <w:b/>
                <w:sz w:val="20"/>
              </w:rPr>
              <w:t>0</w:t>
            </w:r>
            <w:r w:rsidR="00C5439B">
              <w:rPr>
                <w:rFonts w:ascii="Arial" w:hAnsi="Arial" w:cs="Arial"/>
                <w:b/>
                <w:sz w:val="20"/>
              </w:rPr>
              <w:t>1</w:t>
            </w:r>
            <w:r w:rsidRPr="00177A8C">
              <w:rPr>
                <w:rFonts w:ascii="Arial" w:hAnsi="Arial" w:cs="Arial"/>
                <w:b/>
                <w:sz w:val="20"/>
              </w:rPr>
              <w:t>-0</w:t>
            </w:r>
            <w:r w:rsidR="00C5439B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E8E1549" w:rsidR="00535DA7" w:rsidRPr="00A8242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4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FB7C63B" w14:textId="0338CAD1" w:rsidR="00344269" w:rsidRDefault="00344269" w:rsidP="00E865A9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5368DA63" w14:textId="2D7286BA" w:rsidR="0031608B" w:rsidRDefault="000A135D" w:rsidP="0031608B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</w:t>
      </w:r>
      <w:r w:rsidR="0031608B">
        <w:rPr>
          <w:rFonts w:eastAsia="Times New Roman"/>
          <w:lang w:eastAsia="en-US"/>
        </w:rPr>
        <w:t xml:space="preserve"> Describe various computational principles and standard image processing operators in computer </w:t>
      </w:r>
      <w:proofErr w:type="gramStart"/>
      <w:r w:rsidR="0031608B">
        <w:rPr>
          <w:rFonts w:eastAsia="Times New Roman"/>
          <w:lang w:eastAsia="en-US"/>
        </w:rPr>
        <w:t>vision</w:t>
      </w:r>
      <w:proofErr w:type="gramEnd"/>
    </w:p>
    <w:p w14:paraId="3A119A80" w14:textId="77777777" w:rsidR="0031608B" w:rsidRPr="0031608B" w:rsidRDefault="0031608B" w:rsidP="0031608B">
      <w:pPr>
        <w:suppressAutoHyphens/>
        <w:spacing w:line="360" w:lineRule="auto"/>
        <w:ind w:left="284"/>
        <w:rPr>
          <w:rFonts w:eastAsia="Times New Roman"/>
          <w:lang w:eastAsia="en-US"/>
        </w:rPr>
      </w:pPr>
    </w:p>
    <w:p w14:paraId="3950ACFB" w14:textId="5B538E37" w:rsidR="00344269" w:rsidRPr="00D0478B" w:rsidRDefault="00344269" w:rsidP="00E865A9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37A307E8" w:rsidR="00553CA7" w:rsidRDefault="00344269" w:rsidP="00E865A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</w:t>
      </w:r>
      <w:r w:rsidR="009B01D0">
        <w:t xml:space="preserve"> 4</w:t>
      </w:r>
      <w:r w:rsidR="0008021B">
        <w:t xml:space="preserve"> – </w:t>
      </w:r>
      <w:r w:rsidR="009B01D0">
        <w:t>Edge Detection</w:t>
      </w:r>
    </w:p>
    <w:p w14:paraId="070C861D" w14:textId="77777777" w:rsidR="00E865A9" w:rsidRPr="00C519B4" w:rsidRDefault="00E865A9" w:rsidP="00E865A9">
      <w:pPr>
        <w:spacing w:line="360" w:lineRule="auto"/>
        <w:jc w:val="both"/>
      </w:pPr>
    </w:p>
    <w:p w14:paraId="5A85DFB3" w14:textId="7A4C1727" w:rsidR="00344269" w:rsidRDefault="00344269" w:rsidP="00E865A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Sub</w:t>
      </w:r>
      <w:r w:rsidR="00E865A9">
        <w:rPr>
          <w:rFonts w:ascii="Times New Roman" w:hAnsi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/>
          <w:color w:val="auto"/>
          <w:sz w:val="24"/>
          <w:szCs w:val="24"/>
        </w:rPr>
        <w:t>opics</w:t>
      </w:r>
      <w:proofErr w:type="gramEnd"/>
    </w:p>
    <w:p w14:paraId="5AB51F59" w14:textId="7C35CCD7" w:rsidR="00466943" w:rsidRDefault="009B01D0" w:rsidP="00466943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Canny</w:t>
      </w:r>
    </w:p>
    <w:p w14:paraId="3A63A745" w14:textId="0E86B3AC" w:rsidR="00466943" w:rsidRDefault="009B01D0" w:rsidP="0008021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Sobel</w:t>
      </w:r>
    </w:p>
    <w:p w14:paraId="5A7B4C73" w14:textId="396012FE" w:rsidR="00C241BF" w:rsidRDefault="00C241BF" w:rsidP="0008021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Laplace</w:t>
      </w:r>
    </w:p>
    <w:p w14:paraId="3A076000" w14:textId="00F7FC81" w:rsidR="00C12C3B" w:rsidRPr="0031608B" w:rsidRDefault="00C241BF" w:rsidP="0024028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x-none"/>
        </w:rPr>
      </w:pPr>
      <w:r>
        <w:t>Edge Visualization</w:t>
      </w:r>
      <w:r w:rsidR="00344269"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0394A257" w:rsidR="00344269" w:rsidRPr="0081269E" w:rsidRDefault="00CD48A7" w:rsidP="001267AE">
      <w:pPr>
        <w:spacing w:after="240" w:line="360" w:lineRule="auto"/>
        <w:jc w:val="center"/>
        <w:rPr>
          <w:b/>
          <w:sz w:val="28"/>
          <w:szCs w:val="22"/>
        </w:rPr>
      </w:pPr>
      <w:proofErr w:type="spellStart"/>
      <w:r>
        <w:rPr>
          <w:b/>
          <w:sz w:val="28"/>
          <w:szCs w:val="22"/>
        </w:rPr>
        <w:t>SeNaCony</w:t>
      </w:r>
      <w:proofErr w:type="spellEnd"/>
    </w:p>
    <w:p w14:paraId="0AC849B6" w14:textId="22B1497D" w:rsidR="00695FF8" w:rsidRDefault="006C2F91" w:rsidP="00466943">
      <w:pPr>
        <w:spacing w:after="240" w:line="360" w:lineRule="auto"/>
        <w:jc w:val="both"/>
      </w:pPr>
      <w:r>
        <w:tab/>
      </w:r>
      <w:r w:rsidR="00CD48A7" w:rsidRPr="00CD48A7">
        <w:t>Recently, a</w:t>
      </w:r>
      <w:r w:rsidR="00CD48A7">
        <w:t xml:space="preserve"> very popular game just released a new map called </w:t>
      </w:r>
      <w:proofErr w:type="spellStart"/>
      <w:r w:rsidR="00CD48A7">
        <w:t>SeNaCony</w:t>
      </w:r>
      <w:proofErr w:type="spellEnd"/>
      <w:r w:rsidR="00CD48A7">
        <w:t xml:space="preserve"> which brings all kinds of people to try out the new map. </w:t>
      </w:r>
      <w:r w:rsidR="00240286">
        <w:t>Currently, t</w:t>
      </w:r>
      <w:r w:rsidR="00CD48A7">
        <w:t>he developers are having difficulties in advertising the new map using</w:t>
      </w:r>
      <w:r w:rsidR="00240286">
        <w:t xml:space="preserve"> their official</w:t>
      </w:r>
      <w:r w:rsidR="00CD48A7">
        <w:t xml:space="preserve"> artworks</w:t>
      </w:r>
      <w:r w:rsidR="00240286">
        <w:t xml:space="preserve"> and felt like the </w:t>
      </w:r>
      <w:r w:rsidR="00240286" w:rsidRPr="00240286">
        <w:rPr>
          <w:b/>
          <w:bCs/>
        </w:rPr>
        <w:t xml:space="preserve">artworks </w:t>
      </w:r>
      <w:proofErr w:type="gramStart"/>
      <w:r w:rsidR="00240286" w:rsidRPr="00240286">
        <w:rPr>
          <w:b/>
          <w:bCs/>
        </w:rPr>
        <w:t>needs</w:t>
      </w:r>
      <w:proofErr w:type="gramEnd"/>
      <w:r w:rsidR="00240286" w:rsidRPr="00240286">
        <w:rPr>
          <w:b/>
          <w:bCs/>
        </w:rPr>
        <w:t xml:space="preserve"> some adjustments</w:t>
      </w:r>
      <w:r w:rsidR="00CD48A7">
        <w:t xml:space="preserve">, which leads to them asking for your help to </w:t>
      </w:r>
      <w:r w:rsidR="00CD48A7" w:rsidRPr="00240286">
        <w:rPr>
          <w:b/>
          <w:bCs/>
        </w:rPr>
        <w:t>make a progra</w:t>
      </w:r>
      <w:r w:rsidR="00CD48A7">
        <w:t xml:space="preserve">m </w:t>
      </w:r>
      <w:r w:rsidR="00CD48A7" w:rsidRPr="00240286">
        <w:rPr>
          <w:b/>
          <w:bCs/>
        </w:rPr>
        <w:t>using Python for Edge Detection</w:t>
      </w:r>
      <w:r w:rsidR="00CD48A7">
        <w:t xml:space="preserve">. </w:t>
      </w:r>
      <w:r w:rsidR="00240286">
        <w:t xml:space="preserve">This program can help them </w:t>
      </w:r>
      <w:r w:rsidR="00240286" w:rsidRPr="00240286">
        <w:rPr>
          <w:b/>
          <w:bCs/>
        </w:rPr>
        <w:t>identify what can be improved</w:t>
      </w:r>
      <w:r w:rsidR="00240286">
        <w:t xml:space="preserve"> from the artwork, such as the </w:t>
      </w:r>
      <w:r w:rsidR="00240286" w:rsidRPr="00240286">
        <w:rPr>
          <w:b/>
          <w:bCs/>
        </w:rPr>
        <w:t>brightness of the artwork</w:t>
      </w:r>
      <w:r w:rsidR="00240286">
        <w:t xml:space="preserve"> changing sharply, and can also </w:t>
      </w:r>
      <w:r w:rsidR="00240286" w:rsidRPr="00240286">
        <w:rPr>
          <w:b/>
          <w:bCs/>
        </w:rPr>
        <w:t>enhance the artwork</w:t>
      </w:r>
      <w:r w:rsidR="00240286">
        <w:t>.</w:t>
      </w:r>
    </w:p>
    <w:p w14:paraId="3A4F0EAD" w14:textId="3FF9591F" w:rsidR="00466943" w:rsidRPr="00466943" w:rsidRDefault="00240286" w:rsidP="00466943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  <w:bCs/>
          <w:lang w:val="id-ID"/>
        </w:rPr>
      </w:pPr>
      <w:r>
        <w:rPr>
          <w:b/>
          <w:bCs/>
        </w:rPr>
        <w:t>Canny</w:t>
      </w:r>
    </w:p>
    <w:p w14:paraId="76C5056B" w14:textId="76FA10E8" w:rsidR="006C13A6" w:rsidRPr="00710016" w:rsidRDefault="00466943" w:rsidP="00BC6E48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/>
          <w:bCs/>
        </w:rPr>
      </w:pPr>
      <w:r w:rsidRPr="003146FB">
        <w:rPr>
          <w:b/>
          <w:bCs/>
        </w:rPr>
        <w:t>Make a program</w:t>
      </w:r>
      <w:r>
        <w:t xml:space="preserve"> </w:t>
      </w:r>
      <w:r w:rsidR="00333EF2">
        <w:t xml:space="preserve">that can </w:t>
      </w:r>
      <w:r w:rsidR="00240286">
        <w:t xml:space="preserve">perform </w:t>
      </w:r>
      <w:r w:rsidR="00240286" w:rsidRPr="006766B0">
        <w:rPr>
          <w:b/>
          <w:bCs/>
        </w:rPr>
        <w:t>edge detection</w:t>
      </w:r>
      <w:r w:rsidR="00240286">
        <w:t xml:space="preserve"> using the </w:t>
      </w:r>
      <w:r w:rsidR="00240286" w:rsidRPr="006766B0">
        <w:rPr>
          <w:b/>
          <w:bCs/>
        </w:rPr>
        <w:t>Canny</w:t>
      </w:r>
      <w:r w:rsidR="00240286">
        <w:t xml:space="preserve"> algorithm.</w:t>
      </w:r>
    </w:p>
    <w:p w14:paraId="18A7B114" w14:textId="6BBACB44" w:rsidR="00BC6E48" w:rsidRPr="00710016" w:rsidRDefault="00710016" w:rsidP="00710016">
      <w:pPr>
        <w:pStyle w:val="ListParagraph"/>
        <w:spacing w:line="360" w:lineRule="auto"/>
        <w:ind w:left="851"/>
        <w:jc w:val="both"/>
        <w:rPr>
          <w:b/>
          <w:bCs/>
        </w:rPr>
      </w:pPr>
      <w:r w:rsidRPr="006766B0">
        <w:rPr>
          <w:noProof/>
        </w:rPr>
        <w:drawing>
          <wp:inline distT="0" distB="0" distL="0" distR="0" wp14:anchorId="4F27D4E8" wp14:editId="461FADE2">
            <wp:extent cx="5760000" cy="3826957"/>
            <wp:effectExtent l="19050" t="19050" r="12700" b="21590"/>
            <wp:docPr id="1970094410" name="Picture 1" descr="A black and white image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5791" name="Picture 1" descr="A black and white image of a carto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26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025F" w14:textId="63E4A880" w:rsidR="006C13A6" w:rsidRDefault="006C13A6" w:rsidP="006C13A6">
      <w:pPr>
        <w:pStyle w:val="Caption"/>
        <w:jc w:val="center"/>
      </w:pPr>
      <w:r>
        <w:t xml:space="preserve">Figure </w:t>
      </w:r>
      <w:r w:rsidR="00977924">
        <w:fldChar w:fldCharType="begin"/>
      </w:r>
      <w:r w:rsidR="00977924">
        <w:instrText xml:space="preserve"> SEQ Figure \* ARABIC </w:instrText>
      </w:r>
      <w:r w:rsidR="00977924">
        <w:fldChar w:fldCharType="separate"/>
      </w:r>
      <w:r w:rsidR="00201234">
        <w:rPr>
          <w:noProof/>
        </w:rPr>
        <w:t>1</w:t>
      </w:r>
      <w:r w:rsidR="00977924">
        <w:rPr>
          <w:noProof/>
        </w:rPr>
        <w:fldChar w:fldCharType="end"/>
      </w:r>
      <w:r>
        <w:t xml:space="preserve">. </w:t>
      </w:r>
      <w:r w:rsidR="00BC6E48">
        <w:t xml:space="preserve">Example of </w:t>
      </w:r>
      <w:r w:rsidR="006766B0">
        <w:t>Edge Detection using Canny</w:t>
      </w:r>
    </w:p>
    <w:p w14:paraId="2F98A51F" w14:textId="6468C466" w:rsidR="00FB2AD2" w:rsidRPr="00466943" w:rsidRDefault="006766B0" w:rsidP="00FB2AD2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  <w:bCs/>
          <w:lang w:val="id-ID"/>
        </w:rPr>
      </w:pPr>
      <w:r>
        <w:rPr>
          <w:b/>
          <w:bCs/>
        </w:rPr>
        <w:t>Sobel</w:t>
      </w:r>
    </w:p>
    <w:p w14:paraId="7DA08A47" w14:textId="2FF8B832" w:rsidR="006766B0" w:rsidRDefault="00FB2AD2" w:rsidP="006766B0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</w:pPr>
      <w:r w:rsidRPr="003146FB">
        <w:rPr>
          <w:b/>
          <w:bCs/>
        </w:rPr>
        <w:t xml:space="preserve">Make a </w:t>
      </w:r>
      <w:r w:rsidR="00333EF2">
        <w:rPr>
          <w:b/>
          <w:bCs/>
        </w:rPr>
        <w:t xml:space="preserve">program </w:t>
      </w:r>
      <w:r w:rsidR="006766B0">
        <w:t xml:space="preserve">that can perform </w:t>
      </w:r>
      <w:r w:rsidR="006766B0" w:rsidRPr="006766B0">
        <w:rPr>
          <w:b/>
          <w:bCs/>
        </w:rPr>
        <w:t>edge detection</w:t>
      </w:r>
      <w:r w:rsidR="006766B0">
        <w:t xml:space="preserve"> using the </w:t>
      </w:r>
      <w:r w:rsidR="006766B0" w:rsidRPr="006766B0">
        <w:rPr>
          <w:b/>
          <w:bCs/>
        </w:rPr>
        <w:t>Sobel</w:t>
      </w:r>
      <w:r w:rsidR="006766B0">
        <w:t xml:space="preserve"> algorithm for both horizontal and vertical directions to the greyscale image.</w:t>
      </w:r>
    </w:p>
    <w:p w14:paraId="05402EF7" w14:textId="77777777" w:rsidR="006766B0" w:rsidRDefault="006766B0" w:rsidP="006766B0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32858675" w14:textId="77777777" w:rsidR="006766B0" w:rsidRDefault="006766B0" w:rsidP="006766B0">
      <w:pPr>
        <w:pStyle w:val="ListParagraph"/>
        <w:spacing w:line="360" w:lineRule="auto"/>
        <w:ind w:left="851"/>
        <w:jc w:val="both"/>
        <w:rPr>
          <w:b/>
          <w:bCs/>
        </w:rPr>
      </w:pPr>
    </w:p>
    <w:p w14:paraId="3159C74C" w14:textId="636759A6" w:rsidR="006766B0" w:rsidRDefault="006766B0" w:rsidP="006766B0">
      <w:pPr>
        <w:pStyle w:val="ListParagraph"/>
        <w:spacing w:line="360" w:lineRule="auto"/>
        <w:ind w:left="851"/>
        <w:jc w:val="both"/>
      </w:pPr>
      <w:r w:rsidRPr="006766B0">
        <w:rPr>
          <w:noProof/>
        </w:rPr>
        <w:lastRenderedPageBreak/>
        <w:drawing>
          <wp:inline distT="0" distB="0" distL="0" distR="0" wp14:anchorId="0EE71E6F" wp14:editId="538735BB">
            <wp:extent cx="5760000" cy="4028977"/>
            <wp:effectExtent l="19050" t="19050" r="12700" b="10160"/>
            <wp:docPr id="251637550" name="Picture 1" descr="A grey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9683" name="Picture 1" descr="A grey rectangular object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28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2652D" w14:textId="6ACE96F5" w:rsidR="006766B0" w:rsidRDefault="006766B0" w:rsidP="006766B0">
      <w:pPr>
        <w:pStyle w:val="Caption"/>
        <w:jc w:val="center"/>
      </w:pPr>
      <w:r>
        <w:t>Figure 2. Example of Edge Detection using Sobel (Horizontal)</w:t>
      </w:r>
    </w:p>
    <w:p w14:paraId="33E7F304" w14:textId="4CE2494C" w:rsidR="00FB2AD2" w:rsidRDefault="006766B0" w:rsidP="00FB2AD2">
      <w:pPr>
        <w:pStyle w:val="ListParagraph"/>
        <w:spacing w:line="360" w:lineRule="auto"/>
        <w:ind w:left="851"/>
        <w:jc w:val="center"/>
      </w:pPr>
      <w:r w:rsidRPr="006766B0">
        <w:rPr>
          <w:noProof/>
        </w:rPr>
        <w:drawing>
          <wp:inline distT="0" distB="0" distL="0" distR="0" wp14:anchorId="2022BDF4" wp14:editId="2698BE7C">
            <wp:extent cx="5760000" cy="3965273"/>
            <wp:effectExtent l="19050" t="19050" r="12700" b="16510"/>
            <wp:docPr id="1605276415" name="Picture 1" descr="A grey rectangular objec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6415" name="Picture 1" descr="A grey rectangular object with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5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295E" w14:textId="55A3EA91" w:rsidR="006766B0" w:rsidRDefault="00FB2AD2" w:rsidP="006766B0">
      <w:pPr>
        <w:pStyle w:val="Caption"/>
        <w:jc w:val="center"/>
      </w:pPr>
      <w:r>
        <w:t>Figure</w:t>
      </w:r>
      <w:r w:rsidR="006766B0">
        <w:t xml:space="preserve"> 3</w:t>
      </w:r>
      <w:r>
        <w:t xml:space="preserve">. </w:t>
      </w:r>
      <w:r w:rsidR="006766B0">
        <w:t>Example of Edge Detection using Sobel (Vertical)</w:t>
      </w:r>
    </w:p>
    <w:p w14:paraId="0D6DB0D5" w14:textId="76793785" w:rsidR="006766B0" w:rsidRPr="00466943" w:rsidRDefault="006766B0" w:rsidP="006766B0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  <w:bCs/>
          <w:lang w:val="id-ID"/>
        </w:rPr>
      </w:pPr>
      <w:r>
        <w:rPr>
          <w:b/>
          <w:bCs/>
        </w:rPr>
        <w:lastRenderedPageBreak/>
        <w:t>Laplace</w:t>
      </w:r>
    </w:p>
    <w:p w14:paraId="70B290E6" w14:textId="0DF1C982" w:rsidR="006766B0" w:rsidRDefault="006766B0" w:rsidP="006766B0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</w:pPr>
      <w:r w:rsidRPr="003146FB">
        <w:rPr>
          <w:b/>
          <w:bCs/>
        </w:rPr>
        <w:t xml:space="preserve">Make a </w:t>
      </w:r>
      <w:r>
        <w:rPr>
          <w:b/>
          <w:bCs/>
        </w:rPr>
        <w:t xml:space="preserve">program </w:t>
      </w:r>
      <w:r>
        <w:t xml:space="preserve">that can perform </w:t>
      </w:r>
      <w:r w:rsidRPr="006766B0">
        <w:rPr>
          <w:b/>
          <w:bCs/>
        </w:rPr>
        <w:t>edge detection</w:t>
      </w:r>
      <w:r>
        <w:t xml:space="preserve"> using the </w:t>
      </w:r>
      <w:r>
        <w:rPr>
          <w:b/>
          <w:bCs/>
        </w:rPr>
        <w:t>Laplace</w:t>
      </w:r>
      <w:r>
        <w:t xml:space="preserve"> algorithm.</w:t>
      </w:r>
    </w:p>
    <w:p w14:paraId="28C5A81B" w14:textId="52C9511E" w:rsidR="006766B0" w:rsidRDefault="00710016" w:rsidP="006766B0">
      <w:pPr>
        <w:pStyle w:val="ListParagraph"/>
        <w:spacing w:line="360" w:lineRule="auto"/>
        <w:ind w:left="851"/>
        <w:jc w:val="center"/>
      </w:pPr>
      <w:r w:rsidRPr="006766B0">
        <w:rPr>
          <w:noProof/>
        </w:rPr>
        <w:drawing>
          <wp:inline distT="0" distB="0" distL="0" distR="0" wp14:anchorId="1039D7E0" wp14:editId="161B560A">
            <wp:extent cx="5760000" cy="3868774"/>
            <wp:effectExtent l="19050" t="19050" r="12700" b="17780"/>
            <wp:docPr id="36666642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642" name="Picture 1" descr="A graph of a number of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6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1F016" w14:textId="46D8B260" w:rsidR="006766B0" w:rsidRPr="006766B0" w:rsidRDefault="006766B0" w:rsidP="006766B0">
      <w:pPr>
        <w:pStyle w:val="Caption"/>
        <w:jc w:val="center"/>
      </w:pPr>
      <w:r>
        <w:t xml:space="preserve">Figure </w:t>
      </w:r>
      <w:r w:rsidR="00710016">
        <w:t>4</w:t>
      </w:r>
      <w:r>
        <w:t>. Example of Edge Detection using Laplace</w:t>
      </w:r>
    </w:p>
    <w:sectPr w:rsidR="006766B0" w:rsidRPr="006766B0" w:rsidSect="0075662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EABC5" w14:textId="77777777" w:rsidR="00756629" w:rsidRDefault="00756629" w:rsidP="00273E4A">
      <w:r>
        <w:separator/>
      </w:r>
    </w:p>
  </w:endnote>
  <w:endnote w:type="continuationSeparator" w:id="0">
    <w:p w14:paraId="48D304FD" w14:textId="77777777" w:rsidR="00756629" w:rsidRDefault="0075662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88906" w14:textId="77777777" w:rsidR="00756629" w:rsidRDefault="00756629" w:rsidP="00273E4A">
      <w:r>
        <w:separator/>
      </w:r>
    </w:p>
  </w:footnote>
  <w:footnote w:type="continuationSeparator" w:id="0">
    <w:p w14:paraId="2835CAC5" w14:textId="77777777" w:rsidR="00756629" w:rsidRDefault="0075662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CABE6D9" w:rsidR="00A82423" w:rsidRPr="00FE12F1" w:rsidRDefault="00A824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B318C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866"/>
    <w:multiLevelType w:val="hybridMultilevel"/>
    <w:tmpl w:val="7422CC40"/>
    <w:lvl w:ilvl="0" w:tplc="3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5C09"/>
    <w:multiLevelType w:val="hybridMultilevel"/>
    <w:tmpl w:val="308264DA"/>
    <w:lvl w:ilvl="0" w:tplc="3FA2BE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7171"/>
    <w:multiLevelType w:val="hybridMultilevel"/>
    <w:tmpl w:val="821045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4B168E"/>
    <w:multiLevelType w:val="hybridMultilevel"/>
    <w:tmpl w:val="25BE34BC"/>
    <w:lvl w:ilvl="0" w:tplc="F82096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301260"/>
    <w:multiLevelType w:val="hybridMultilevel"/>
    <w:tmpl w:val="496E5A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623C4"/>
    <w:multiLevelType w:val="hybridMultilevel"/>
    <w:tmpl w:val="AFF49AD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6080A"/>
    <w:multiLevelType w:val="hybridMultilevel"/>
    <w:tmpl w:val="0F4A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25194"/>
    <w:multiLevelType w:val="hybridMultilevel"/>
    <w:tmpl w:val="2FBA6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892067">
    <w:abstractNumId w:val="2"/>
  </w:num>
  <w:num w:numId="2" w16cid:durableId="1426607367">
    <w:abstractNumId w:val="9"/>
  </w:num>
  <w:num w:numId="3" w16cid:durableId="1144926037">
    <w:abstractNumId w:val="17"/>
  </w:num>
  <w:num w:numId="4" w16cid:durableId="414014474">
    <w:abstractNumId w:val="10"/>
  </w:num>
  <w:num w:numId="5" w16cid:durableId="1519737842">
    <w:abstractNumId w:val="19"/>
  </w:num>
  <w:num w:numId="6" w16cid:durableId="731007322">
    <w:abstractNumId w:val="15"/>
  </w:num>
  <w:num w:numId="7" w16cid:durableId="1149402946">
    <w:abstractNumId w:val="20"/>
  </w:num>
  <w:num w:numId="8" w16cid:durableId="138033283">
    <w:abstractNumId w:val="1"/>
  </w:num>
  <w:num w:numId="9" w16cid:durableId="1739669143">
    <w:abstractNumId w:val="4"/>
  </w:num>
  <w:num w:numId="10" w16cid:durableId="136016055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259684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4938267">
    <w:abstractNumId w:val="6"/>
  </w:num>
  <w:num w:numId="13" w16cid:durableId="1017390665">
    <w:abstractNumId w:val="5"/>
  </w:num>
  <w:num w:numId="14" w16cid:durableId="792015384">
    <w:abstractNumId w:val="8"/>
  </w:num>
  <w:num w:numId="15" w16cid:durableId="190072999">
    <w:abstractNumId w:val="14"/>
  </w:num>
  <w:num w:numId="16" w16cid:durableId="1081755166">
    <w:abstractNumId w:val="18"/>
  </w:num>
  <w:num w:numId="17" w16cid:durableId="582684401">
    <w:abstractNumId w:val="16"/>
  </w:num>
  <w:num w:numId="18" w16cid:durableId="1521436686">
    <w:abstractNumId w:val="11"/>
  </w:num>
  <w:num w:numId="19" w16cid:durableId="834296641">
    <w:abstractNumId w:val="3"/>
  </w:num>
  <w:num w:numId="20" w16cid:durableId="569657383">
    <w:abstractNumId w:val="13"/>
  </w:num>
  <w:num w:numId="21" w16cid:durableId="1516461330">
    <w:abstractNumId w:val="7"/>
  </w:num>
  <w:num w:numId="22" w16cid:durableId="28654560">
    <w:abstractNumId w:val="12"/>
  </w:num>
  <w:num w:numId="23" w16cid:durableId="121335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148D4"/>
    <w:rsid w:val="00020F10"/>
    <w:rsid w:val="00051154"/>
    <w:rsid w:val="00072DE7"/>
    <w:rsid w:val="000732DF"/>
    <w:rsid w:val="0007503A"/>
    <w:rsid w:val="0008021B"/>
    <w:rsid w:val="0009355E"/>
    <w:rsid w:val="000A0C90"/>
    <w:rsid w:val="000A1138"/>
    <w:rsid w:val="000A135D"/>
    <w:rsid w:val="000A23D8"/>
    <w:rsid w:val="000A3F41"/>
    <w:rsid w:val="000A717D"/>
    <w:rsid w:val="000B2972"/>
    <w:rsid w:val="000B69D0"/>
    <w:rsid w:val="000C3015"/>
    <w:rsid w:val="000D2F81"/>
    <w:rsid w:val="000E14B3"/>
    <w:rsid w:val="000E46AA"/>
    <w:rsid w:val="000E5D6D"/>
    <w:rsid w:val="000F057A"/>
    <w:rsid w:val="000F1D32"/>
    <w:rsid w:val="000F1EBF"/>
    <w:rsid w:val="000F3EB6"/>
    <w:rsid w:val="000F7CFC"/>
    <w:rsid w:val="000F7E80"/>
    <w:rsid w:val="000F7FC6"/>
    <w:rsid w:val="001128D4"/>
    <w:rsid w:val="00122BC2"/>
    <w:rsid w:val="001267AE"/>
    <w:rsid w:val="00126822"/>
    <w:rsid w:val="001319AB"/>
    <w:rsid w:val="00131DAA"/>
    <w:rsid w:val="00132C5A"/>
    <w:rsid w:val="0014294A"/>
    <w:rsid w:val="0014565D"/>
    <w:rsid w:val="00145C2E"/>
    <w:rsid w:val="00150E94"/>
    <w:rsid w:val="00151847"/>
    <w:rsid w:val="0015698F"/>
    <w:rsid w:val="00157299"/>
    <w:rsid w:val="001639CE"/>
    <w:rsid w:val="00167272"/>
    <w:rsid w:val="00177A8C"/>
    <w:rsid w:val="00183F26"/>
    <w:rsid w:val="001955A6"/>
    <w:rsid w:val="001A12C0"/>
    <w:rsid w:val="001A300E"/>
    <w:rsid w:val="001B3A2E"/>
    <w:rsid w:val="001C3531"/>
    <w:rsid w:val="001D4810"/>
    <w:rsid w:val="001E4042"/>
    <w:rsid w:val="001E637E"/>
    <w:rsid w:val="001E7ABE"/>
    <w:rsid w:val="001F64B6"/>
    <w:rsid w:val="00201234"/>
    <w:rsid w:val="00206D1F"/>
    <w:rsid w:val="00206D76"/>
    <w:rsid w:val="00224780"/>
    <w:rsid w:val="00235C36"/>
    <w:rsid w:val="002376FA"/>
    <w:rsid w:val="00240286"/>
    <w:rsid w:val="00251498"/>
    <w:rsid w:val="00256A03"/>
    <w:rsid w:val="00260AE4"/>
    <w:rsid w:val="002721AE"/>
    <w:rsid w:val="00273E4A"/>
    <w:rsid w:val="00281799"/>
    <w:rsid w:val="002841B3"/>
    <w:rsid w:val="0028771F"/>
    <w:rsid w:val="002956DC"/>
    <w:rsid w:val="00296DA6"/>
    <w:rsid w:val="002A07C0"/>
    <w:rsid w:val="002A138B"/>
    <w:rsid w:val="002A5BB7"/>
    <w:rsid w:val="002A66E0"/>
    <w:rsid w:val="002B00F2"/>
    <w:rsid w:val="002B40A3"/>
    <w:rsid w:val="002B7CDD"/>
    <w:rsid w:val="002C3AC5"/>
    <w:rsid w:val="002C7FC0"/>
    <w:rsid w:val="002D1472"/>
    <w:rsid w:val="002D647C"/>
    <w:rsid w:val="002D7F31"/>
    <w:rsid w:val="002E3324"/>
    <w:rsid w:val="002F64B3"/>
    <w:rsid w:val="003002A2"/>
    <w:rsid w:val="00305136"/>
    <w:rsid w:val="003054E4"/>
    <w:rsid w:val="003146FB"/>
    <w:rsid w:val="0031608B"/>
    <w:rsid w:val="00320C87"/>
    <w:rsid w:val="00321362"/>
    <w:rsid w:val="00323347"/>
    <w:rsid w:val="00324761"/>
    <w:rsid w:val="00327C10"/>
    <w:rsid w:val="00333EF2"/>
    <w:rsid w:val="0033661C"/>
    <w:rsid w:val="00341A87"/>
    <w:rsid w:val="003432E6"/>
    <w:rsid w:val="003439D3"/>
    <w:rsid w:val="00344269"/>
    <w:rsid w:val="0034573C"/>
    <w:rsid w:val="0035259E"/>
    <w:rsid w:val="00353EB3"/>
    <w:rsid w:val="003544B7"/>
    <w:rsid w:val="0036420F"/>
    <w:rsid w:val="0036669F"/>
    <w:rsid w:val="00366844"/>
    <w:rsid w:val="0037553B"/>
    <w:rsid w:val="0038376D"/>
    <w:rsid w:val="00383BDC"/>
    <w:rsid w:val="00384C7B"/>
    <w:rsid w:val="00387D06"/>
    <w:rsid w:val="003A1788"/>
    <w:rsid w:val="003B1D05"/>
    <w:rsid w:val="003B27CC"/>
    <w:rsid w:val="003B5F77"/>
    <w:rsid w:val="003C07AD"/>
    <w:rsid w:val="003C0A29"/>
    <w:rsid w:val="003C0A82"/>
    <w:rsid w:val="003C1CE6"/>
    <w:rsid w:val="003D0433"/>
    <w:rsid w:val="003D2D6D"/>
    <w:rsid w:val="003D7084"/>
    <w:rsid w:val="003E6DC5"/>
    <w:rsid w:val="003F5456"/>
    <w:rsid w:val="003F71D2"/>
    <w:rsid w:val="004074A1"/>
    <w:rsid w:val="00407F91"/>
    <w:rsid w:val="00420AFF"/>
    <w:rsid w:val="00422134"/>
    <w:rsid w:val="00432592"/>
    <w:rsid w:val="00434FFC"/>
    <w:rsid w:val="00446550"/>
    <w:rsid w:val="00446D31"/>
    <w:rsid w:val="004519C3"/>
    <w:rsid w:val="00452AA8"/>
    <w:rsid w:val="0045325D"/>
    <w:rsid w:val="004564E4"/>
    <w:rsid w:val="004633AF"/>
    <w:rsid w:val="0046440B"/>
    <w:rsid w:val="004658AF"/>
    <w:rsid w:val="00466943"/>
    <w:rsid w:val="00470964"/>
    <w:rsid w:val="004716A8"/>
    <w:rsid w:val="004728FE"/>
    <w:rsid w:val="00481C7C"/>
    <w:rsid w:val="00485BAD"/>
    <w:rsid w:val="00494E4C"/>
    <w:rsid w:val="004A4F71"/>
    <w:rsid w:val="004A6716"/>
    <w:rsid w:val="004A6F1F"/>
    <w:rsid w:val="004B47B5"/>
    <w:rsid w:val="004B6AFE"/>
    <w:rsid w:val="004C0EF0"/>
    <w:rsid w:val="004C0F0C"/>
    <w:rsid w:val="004D176C"/>
    <w:rsid w:val="004D2214"/>
    <w:rsid w:val="004D6FF4"/>
    <w:rsid w:val="004E7352"/>
    <w:rsid w:val="004F325D"/>
    <w:rsid w:val="00514D2B"/>
    <w:rsid w:val="00520E03"/>
    <w:rsid w:val="005314B7"/>
    <w:rsid w:val="00535DA7"/>
    <w:rsid w:val="005425A7"/>
    <w:rsid w:val="005447D7"/>
    <w:rsid w:val="00553CA7"/>
    <w:rsid w:val="0055410B"/>
    <w:rsid w:val="00556E41"/>
    <w:rsid w:val="00571B72"/>
    <w:rsid w:val="00582417"/>
    <w:rsid w:val="00582E4C"/>
    <w:rsid w:val="005A072D"/>
    <w:rsid w:val="005A2CB1"/>
    <w:rsid w:val="005A32DD"/>
    <w:rsid w:val="005B07D4"/>
    <w:rsid w:val="005B3392"/>
    <w:rsid w:val="005B66A9"/>
    <w:rsid w:val="005C156C"/>
    <w:rsid w:val="005C19B6"/>
    <w:rsid w:val="005D0782"/>
    <w:rsid w:val="005F230F"/>
    <w:rsid w:val="005F47E6"/>
    <w:rsid w:val="005F794B"/>
    <w:rsid w:val="0060201C"/>
    <w:rsid w:val="0060486C"/>
    <w:rsid w:val="006234E9"/>
    <w:rsid w:val="00624D46"/>
    <w:rsid w:val="00627D9E"/>
    <w:rsid w:val="00627EFA"/>
    <w:rsid w:val="00635EE5"/>
    <w:rsid w:val="0063734B"/>
    <w:rsid w:val="00643F75"/>
    <w:rsid w:val="006441BA"/>
    <w:rsid w:val="00645D3E"/>
    <w:rsid w:val="006610CE"/>
    <w:rsid w:val="00664137"/>
    <w:rsid w:val="00670774"/>
    <w:rsid w:val="00670EC4"/>
    <w:rsid w:val="006715D9"/>
    <w:rsid w:val="0067443D"/>
    <w:rsid w:val="006766B0"/>
    <w:rsid w:val="006820E7"/>
    <w:rsid w:val="00684BB6"/>
    <w:rsid w:val="00695D44"/>
    <w:rsid w:val="00695FF8"/>
    <w:rsid w:val="006B318C"/>
    <w:rsid w:val="006C13A6"/>
    <w:rsid w:val="006C2F91"/>
    <w:rsid w:val="006D36BC"/>
    <w:rsid w:val="006E261D"/>
    <w:rsid w:val="006F08DE"/>
    <w:rsid w:val="006F4D53"/>
    <w:rsid w:val="006F4D80"/>
    <w:rsid w:val="00701ECA"/>
    <w:rsid w:val="00710016"/>
    <w:rsid w:val="00720962"/>
    <w:rsid w:val="0072245D"/>
    <w:rsid w:val="00737595"/>
    <w:rsid w:val="00741BB2"/>
    <w:rsid w:val="00756629"/>
    <w:rsid w:val="00776A9B"/>
    <w:rsid w:val="00787247"/>
    <w:rsid w:val="007955AD"/>
    <w:rsid w:val="007B5A6A"/>
    <w:rsid w:val="007C1C37"/>
    <w:rsid w:val="007C2F48"/>
    <w:rsid w:val="007E0AEB"/>
    <w:rsid w:val="007E0EE7"/>
    <w:rsid w:val="007E3CC7"/>
    <w:rsid w:val="00810737"/>
    <w:rsid w:val="00811C48"/>
    <w:rsid w:val="0081256E"/>
    <w:rsid w:val="0081269E"/>
    <w:rsid w:val="00815DB3"/>
    <w:rsid w:val="00831025"/>
    <w:rsid w:val="0083459F"/>
    <w:rsid w:val="0083780E"/>
    <w:rsid w:val="008575A6"/>
    <w:rsid w:val="0086352C"/>
    <w:rsid w:val="008674E6"/>
    <w:rsid w:val="008675D3"/>
    <w:rsid w:val="00876001"/>
    <w:rsid w:val="00876A58"/>
    <w:rsid w:val="00883A84"/>
    <w:rsid w:val="00887042"/>
    <w:rsid w:val="00891B2E"/>
    <w:rsid w:val="008939EF"/>
    <w:rsid w:val="00894072"/>
    <w:rsid w:val="00895B8D"/>
    <w:rsid w:val="0089792A"/>
    <w:rsid w:val="00897C0F"/>
    <w:rsid w:val="008A6AF0"/>
    <w:rsid w:val="008B08C6"/>
    <w:rsid w:val="008B212E"/>
    <w:rsid w:val="008B7541"/>
    <w:rsid w:val="008C1A4A"/>
    <w:rsid w:val="008D1B94"/>
    <w:rsid w:val="008D411F"/>
    <w:rsid w:val="008F1507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56673"/>
    <w:rsid w:val="009568C5"/>
    <w:rsid w:val="00961A2D"/>
    <w:rsid w:val="0097243E"/>
    <w:rsid w:val="00973849"/>
    <w:rsid w:val="00977924"/>
    <w:rsid w:val="00977A33"/>
    <w:rsid w:val="009832E4"/>
    <w:rsid w:val="00985CBE"/>
    <w:rsid w:val="00991927"/>
    <w:rsid w:val="009A1ACD"/>
    <w:rsid w:val="009A2464"/>
    <w:rsid w:val="009A3737"/>
    <w:rsid w:val="009B01D0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3385"/>
    <w:rsid w:val="00A46082"/>
    <w:rsid w:val="00A50AF3"/>
    <w:rsid w:val="00A52AB7"/>
    <w:rsid w:val="00A53D38"/>
    <w:rsid w:val="00A552D5"/>
    <w:rsid w:val="00A71850"/>
    <w:rsid w:val="00A82423"/>
    <w:rsid w:val="00A933D3"/>
    <w:rsid w:val="00A943C8"/>
    <w:rsid w:val="00AA1407"/>
    <w:rsid w:val="00AB0E0A"/>
    <w:rsid w:val="00AB42BB"/>
    <w:rsid w:val="00AB4E56"/>
    <w:rsid w:val="00AC0C63"/>
    <w:rsid w:val="00AC3521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05B9D"/>
    <w:rsid w:val="00B112DF"/>
    <w:rsid w:val="00B11CE5"/>
    <w:rsid w:val="00B17AD5"/>
    <w:rsid w:val="00B212C7"/>
    <w:rsid w:val="00B25A20"/>
    <w:rsid w:val="00B265F2"/>
    <w:rsid w:val="00B440FB"/>
    <w:rsid w:val="00B4674F"/>
    <w:rsid w:val="00B517FB"/>
    <w:rsid w:val="00B62D63"/>
    <w:rsid w:val="00B65A62"/>
    <w:rsid w:val="00B67595"/>
    <w:rsid w:val="00B7140C"/>
    <w:rsid w:val="00B81979"/>
    <w:rsid w:val="00B93B15"/>
    <w:rsid w:val="00B948DA"/>
    <w:rsid w:val="00B9609E"/>
    <w:rsid w:val="00BB2DE6"/>
    <w:rsid w:val="00BC2B6F"/>
    <w:rsid w:val="00BC6DE8"/>
    <w:rsid w:val="00BC6E48"/>
    <w:rsid w:val="00BE0705"/>
    <w:rsid w:val="00BF2997"/>
    <w:rsid w:val="00BF7C45"/>
    <w:rsid w:val="00C04C73"/>
    <w:rsid w:val="00C12C3B"/>
    <w:rsid w:val="00C2233A"/>
    <w:rsid w:val="00C241BF"/>
    <w:rsid w:val="00C25F66"/>
    <w:rsid w:val="00C3496E"/>
    <w:rsid w:val="00C44051"/>
    <w:rsid w:val="00C4686A"/>
    <w:rsid w:val="00C525FC"/>
    <w:rsid w:val="00C53AEC"/>
    <w:rsid w:val="00C5439B"/>
    <w:rsid w:val="00C56C03"/>
    <w:rsid w:val="00C56CA6"/>
    <w:rsid w:val="00C57A8A"/>
    <w:rsid w:val="00C57FE8"/>
    <w:rsid w:val="00C6549A"/>
    <w:rsid w:val="00C7521B"/>
    <w:rsid w:val="00C8483C"/>
    <w:rsid w:val="00C915BF"/>
    <w:rsid w:val="00CA02EF"/>
    <w:rsid w:val="00CA23F9"/>
    <w:rsid w:val="00CB064A"/>
    <w:rsid w:val="00CB3B33"/>
    <w:rsid w:val="00CB736B"/>
    <w:rsid w:val="00CD2365"/>
    <w:rsid w:val="00CD48A7"/>
    <w:rsid w:val="00CD64BC"/>
    <w:rsid w:val="00CF11B0"/>
    <w:rsid w:val="00D166B4"/>
    <w:rsid w:val="00D22C95"/>
    <w:rsid w:val="00D27DDA"/>
    <w:rsid w:val="00D30822"/>
    <w:rsid w:val="00D3685C"/>
    <w:rsid w:val="00D37E0D"/>
    <w:rsid w:val="00D471BD"/>
    <w:rsid w:val="00D47C75"/>
    <w:rsid w:val="00D60A6D"/>
    <w:rsid w:val="00D67DFC"/>
    <w:rsid w:val="00D712E4"/>
    <w:rsid w:val="00D76CDC"/>
    <w:rsid w:val="00D80A1F"/>
    <w:rsid w:val="00D95848"/>
    <w:rsid w:val="00D973D0"/>
    <w:rsid w:val="00D9763F"/>
    <w:rsid w:val="00DA4A85"/>
    <w:rsid w:val="00DA6849"/>
    <w:rsid w:val="00DB0A75"/>
    <w:rsid w:val="00DB2D6C"/>
    <w:rsid w:val="00DC4B9D"/>
    <w:rsid w:val="00DC700A"/>
    <w:rsid w:val="00DD5B94"/>
    <w:rsid w:val="00DD67F9"/>
    <w:rsid w:val="00DE061C"/>
    <w:rsid w:val="00DE2FA6"/>
    <w:rsid w:val="00DE4160"/>
    <w:rsid w:val="00DF2179"/>
    <w:rsid w:val="00DF224B"/>
    <w:rsid w:val="00DF6ACA"/>
    <w:rsid w:val="00DF718C"/>
    <w:rsid w:val="00E0375C"/>
    <w:rsid w:val="00E03DA9"/>
    <w:rsid w:val="00E047D9"/>
    <w:rsid w:val="00E17BCE"/>
    <w:rsid w:val="00E2760B"/>
    <w:rsid w:val="00E3113B"/>
    <w:rsid w:val="00E335DA"/>
    <w:rsid w:val="00E340B9"/>
    <w:rsid w:val="00E36B77"/>
    <w:rsid w:val="00E36EA8"/>
    <w:rsid w:val="00E40AEA"/>
    <w:rsid w:val="00E416DD"/>
    <w:rsid w:val="00E42DB8"/>
    <w:rsid w:val="00E47033"/>
    <w:rsid w:val="00E47883"/>
    <w:rsid w:val="00E502A7"/>
    <w:rsid w:val="00E54040"/>
    <w:rsid w:val="00E642BF"/>
    <w:rsid w:val="00E660C4"/>
    <w:rsid w:val="00E66995"/>
    <w:rsid w:val="00E80DEB"/>
    <w:rsid w:val="00E82EF8"/>
    <w:rsid w:val="00E83F0C"/>
    <w:rsid w:val="00E865A9"/>
    <w:rsid w:val="00E92CCF"/>
    <w:rsid w:val="00EB5190"/>
    <w:rsid w:val="00EB7CD4"/>
    <w:rsid w:val="00EC52AD"/>
    <w:rsid w:val="00EC7341"/>
    <w:rsid w:val="00ED0C95"/>
    <w:rsid w:val="00ED5890"/>
    <w:rsid w:val="00EF17AC"/>
    <w:rsid w:val="00EF1AB7"/>
    <w:rsid w:val="00F107DC"/>
    <w:rsid w:val="00F22A92"/>
    <w:rsid w:val="00F232D0"/>
    <w:rsid w:val="00F2595B"/>
    <w:rsid w:val="00F36E33"/>
    <w:rsid w:val="00F53807"/>
    <w:rsid w:val="00F712CE"/>
    <w:rsid w:val="00F76A10"/>
    <w:rsid w:val="00F80742"/>
    <w:rsid w:val="00F908C1"/>
    <w:rsid w:val="00F955DA"/>
    <w:rsid w:val="00F96C79"/>
    <w:rsid w:val="00F96D4A"/>
    <w:rsid w:val="00FA0859"/>
    <w:rsid w:val="00FA41A2"/>
    <w:rsid w:val="00FA79A8"/>
    <w:rsid w:val="00FB2AD2"/>
    <w:rsid w:val="00FC1F86"/>
    <w:rsid w:val="00FC245F"/>
    <w:rsid w:val="00FC3E84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D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Nicholas Chandra</cp:lastModifiedBy>
  <cp:revision>5</cp:revision>
  <dcterms:created xsi:type="dcterms:W3CDTF">2024-02-16T05:22:00Z</dcterms:created>
  <dcterms:modified xsi:type="dcterms:W3CDTF">2024-02-16T07:59:00Z</dcterms:modified>
</cp:coreProperties>
</file>